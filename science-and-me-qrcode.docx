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06" w:rsidRPr="00804D94" w:rsidRDefault="00804D94" w:rsidP="001421E2">
      <w:pPr>
        <w:pStyle w:val="Heading1"/>
        <w:rPr>
          <w:rFonts w:ascii="Raleway" w:hAnsi="Raleway"/>
        </w:rPr>
      </w:pPr>
      <w:r w:rsidRPr="00407AAC">
        <w:rPr>
          <w:rFonts w:ascii="Raleway" w:hAnsi="Raleway"/>
          <w:color w:val="C00000"/>
        </w:rPr>
        <w:t>SCIENCE AND ME</w:t>
      </w:r>
    </w:p>
    <w:p w:rsidR="00165206" w:rsidRPr="00407AAC" w:rsidRDefault="00407AAC">
      <w:pPr>
        <w:pStyle w:val="Heading2"/>
        <w:rPr>
          <w:rFonts w:ascii="Raleway" w:hAnsi="Raleway"/>
          <w:color w:val="auto"/>
        </w:rPr>
      </w:pPr>
      <w:r w:rsidRPr="00407AAC">
        <w:rPr>
          <w:rFonts w:ascii="Raleway" w:hAnsi="Raleway"/>
          <w:color w:val="auto"/>
          <w:sz w:val="56"/>
        </w:rPr>
        <w:t>WEBSITE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 for chemistry flask, atom diagram, and chemistry beaker"/>
      </w:tblPr>
      <w:tblGrid>
        <w:gridCol w:w="3799"/>
        <w:gridCol w:w="4362"/>
        <w:gridCol w:w="4223"/>
      </w:tblGrid>
      <w:tr w:rsidR="00165206" w:rsidRPr="00804D94" w:rsidTr="00D13FA2">
        <w:trPr>
          <w:jc w:val="center"/>
        </w:trPr>
        <w:tc>
          <w:tcPr>
            <w:tcW w:w="3799" w:type="dxa"/>
            <w:vAlign w:val="bottom"/>
          </w:tcPr>
          <w:p w:rsidR="00165206" w:rsidRPr="00804D94" w:rsidRDefault="00165206" w:rsidP="00C74176">
            <w:pPr>
              <w:rPr>
                <w:rFonts w:ascii="Raleway" w:hAnsi="Raleway"/>
              </w:rPr>
            </w:pPr>
          </w:p>
        </w:tc>
        <w:tc>
          <w:tcPr>
            <w:tcW w:w="4362" w:type="dxa"/>
            <w:vAlign w:val="bottom"/>
          </w:tcPr>
          <w:p w:rsidR="00165206" w:rsidRPr="00804D94" w:rsidRDefault="00407AAC" w:rsidP="00407AAC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         </w:t>
            </w:r>
            <w:r>
              <w:rPr>
                <w:rFonts w:ascii="Raleway" w:hAnsi="Raleway"/>
                <w:noProof/>
                <w:lang w:eastAsia="en-US"/>
              </w:rPr>
              <w:drawing>
                <wp:inline distT="0" distB="0" distL="0" distR="0">
                  <wp:extent cx="1924050" cy="1924050"/>
                  <wp:effectExtent l="76200" t="76200" r="133350" b="133350"/>
                  <wp:docPr id="1" name="Picture 1" descr="E:\science-and-me\images\science-and-me-q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cience-and-me\images\science-and-me-q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240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3" w:type="dxa"/>
            <w:vAlign w:val="bottom"/>
          </w:tcPr>
          <w:p w:rsidR="00165206" w:rsidRPr="00804D94" w:rsidRDefault="00165206" w:rsidP="00C74176">
            <w:pPr>
              <w:rPr>
                <w:rFonts w:ascii="Raleway" w:hAnsi="Raleway"/>
              </w:rPr>
            </w:pPr>
          </w:p>
        </w:tc>
      </w:tr>
    </w:tbl>
    <w:p w:rsidR="00C74176" w:rsidRDefault="00C74176" w:rsidP="008060A8">
      <w:pPr>
        <w:rPr>
          <w:rFonts w:ascii="Raleway" w:hAnsi="Raleway"/>
        </w:rPr>
      </w:pPr>
    </w:p>
    <w:p w:rsidR="00407AAC" w:rsidRPr="00407AAC" w:rsidRDefault="00407AAC" w:rsidP="008060A8">
      <w:pPr>
        <w:rPr>
          <w:rFonts w:ascii="Raleway" w:hAnsi="Raleway"/>
          <w:color w:val="C00000"/>
          <w:sz w:val="28"/>
        </w:rPr>
      </w:pPr>
      <w:r w:rsidRPr="00407AAC">
        <w:rPr>
          <w:rFonts w:ascii="Raleway" w:hAnsi="Raleway"/>
          <w:color w:val="C00000"/>
          <w:sz w:val="32"/>
        </w:rPr>
        <w:t>PLEASE SCAN ME</w:t>
      </w:r>
    </w:p>
    <w:p w:rsidR="00804D94" w:rsidRDefault="00804D94" w:rsidP="008060A8">
      <w:pPr>
        <w:rPr>
          <w:rFonts w:ascii="Raleway" w:hAnsi="Raleway"/>
        </w:rPr>
      </w:pPr>
    </w:p>
    <w:p w:rsidR="00804D94" w:rsidRDefault="00804D94" w:rsidP="008060A8">
      <w:pPr>
        <w:rPr>
          <w:rFonts w:ascii="Raleway" w:hAnsi="Raleway"/>
        </w:rPr>
      </w:pPr>
    </w:p>
    <w:p w:rsidR="00804D94" w:rsidRDefault="00804D94" w:rsidP="008060A8">
      <w:pPr>
        <w:rPr>
          <w:rFonts w:ascii="Raleway" w:hAnsi="Raleway"/>
        </w:rPr>
      </w:pPr>
    </w:p>
    <w:p w:rsidR="00804D94" w:rsidRPr="00064098" w:rsidRDefault="00804D94" w:rsidP="00804D94">
      <w:pPr>
        <w:rPr>
          <w:rFonts w:ascii="Raleway" w:hAnsi="Raleway"/>
          <w:color w:val="7F7F7F" w:themeColor="text1" w:themeTint="80"/>
          <w:sz w:val="20"/>
        </w:rPr>
      </w:pPr>
      <w:r w:rsidRPr="00064098">
        <w:rPr>
          <w:rFonts w:ascii="Raleway" w:hAnsi="Raleway"/>
          <w:color w:val="7F7F7F" w:themeColor="text1" w:themeTint="80"/>
          <w:sz w:val="20"/>
        </w:rPr>
        <w:t xml:space="preserve">Prepare by Lovely Group from </w:t>
      </w:r>
      <w:proofErr w:type="spellStart"/>
      <w:r w:rsidRPr="00064098">
        <w:rPr>
          <w:rFonts w:ascii="Raleway" w:hAnsi="Raleway"/>
          <w:color w:val="7F7F7F" w:themeColor="text1" w:themeTint="80"/>
          <w:sz w:val="20"/>
        </w:rPr>
        <w:t>Ubungo</w:t>
      </w:r>
      <w:proofErr w:type="spellEnd"/>
      <w:r w:rsidRPr="00064098">
        <w:rPr>
          <w:rFonts w:ascii="Raleway" w:hAnsi="Raleway"/>
          <w:color w:val="7F7F7F" w:themeColor="text1" w:themeTint="80"/>
          <w:sz w:val="20"/>
        </w:rPr>
        <w:t xml:space="preserve"> Islamic High School</w:t>
      </w:r>
      <w:bookmarkStart w:id="0" w:name="_GoBack"/>
      <w:bookmarkEnd w:id="0"/>
    </w:p>
    <w:sectPr w:rsidR="00804D94" w:rsidRPr="00064098" w:rsidSect="00C74176">
      <w:headerReference w:type="default" r:id="rId12"/>
      <w:pgSz w:w="15840" w:h="12240" w:orient="landscape"/>
      <w:pgMar w:top="2160" w:right="1728" w:bottom="1728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06B" w:rsidRDefault="00CB306B">
      <w:r>
        <w:separator/>
      </w:r>
    </w:p>
  </w:endnote>
  <w:endnote w:type="continuationSeparator" w:id="0">
    <w:p w:rsidR="00CB306B" w:rsidRDefault="00CB3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06B" w:rsidRDefault="00CB306B">
      <w:r>
        <w:separator/>
      </w:r>
    </w:p>
  </w:footnote>
  <w:footnote w:type="continuationSeparator" w:id="0">
    <w:p w:rsidR="00CB306B" w:rsidRDefault="00CB3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C9A" w:rsidRDefault="00015C9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2376C842" wp14:editId="6637240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058400" cy="7772400"/>
              <wp:effectExtent l="57150" t="38100" r="57150" b="76200"/>
              <wp:wrapNone/>
              <wp:docPr id="12" name="Frame 1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58400" cy="7772400"/>
                      </a:xfrm>
                      <a:prstGeom prst="frame">
                        <a:avLst/>
                      </a:prstGeom>
                    </wps:spPr>
                    <wps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shape w14:anchorId="01C227B4" id="Frame 12" o:spid="_x0000_s1026" style="position:absolute;margin-left:0;margin-top:0;width:11in;height:612pt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coordsize="10058400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" path="m,l10058400,r,7772400l,7772400,,xm971550,971550r,5829300l9086850,6800850r,-5829300l971550,971550xe" fillcolor="#ffc310 [3031]" stroked="f">
              <v:fill color2="#fcbd00 [3175]" rotate="t" colors="0 #ffc746;.5 #ffc600;1 #e5b600" focus="100%" type="gradient">
                <o:fill v:ext="view" type="gradientUnscaled"/>
              </v:fill>
              <v:shadow on="t" color="black" opacity="41287f" offset="0,1.5pt"/>
              <v:path arrowok="t" o:connecttype="custom" o:connectlocs="0,0;10058400,0;10058400,7772400;0,7772400;0,0;971550,971550;971550,6800850;9086850,6800850;9086850,971550;971550,971550" o:connectangles="0,0,0,0,0,0,0,0,0,0"/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E4637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EE224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51A2E6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3A60C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866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64B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363F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7220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B88F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94F5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68"/>
    <w:rsid w:val="00015C9A"/>
    <w:rsid w:val="00047B5E"/>
    <w:rsid w:val="00064098"/>
    <w:rsid w:val="00073AB9"/>
    <w:rsid w:val="0009475C"/>
    <w:rsid w:val="000E69A8"/>
    <w:rsid w:val="001421E2"/>
    <w:rsid w:val="00165206"/>
    <w:rsid w:val="00176CB1"/>
    <w:rsid w:val="002670F8"/>
    <w:rsid w:val="002B3C88"/>
    <w:rsid w:val="002C4B9F"/>
    <w:rsid w:val="00313468"/>
    <w:rsid w:val="00317D9F"/>
    <w:rsid w:val="003778F6"/>
    <w:rsid w:val="003B645E"/>
    <w:rsid w:val="0040718A"/>
    <w:rsid w:val="00407AAC"/>
    <w:rsid w:val="00513EF5"/>
    <w:rsid w:val="00582BF9"/>
    <w:rsid w:val="006258A5"/>
    <w:rsid w:val="006669C5"/>
    <w:rsid w:val="00666D1F"/>
    <w:rsid w:val="00693829"/>
    <w:rsid w:val="006B0566"/>
    <w:rsid w:val="007D3564"/>
    <w:rsid w:val="00804D94"/>
    <w:rsid w:val="008060A8"/>
    <w:rsid w:val="009B1582"/>
    <w:rsid w:val="00A13FC1"/>
    <w:rsid w:val="00A96652"/>
    <w:rsid w:val="00B14FC0"/>
    <w:rsid w:val="00B77908"/>
    <w:rsid w:val="00C74176"/>
    <w:rsid w:val="00CB306B"/>
    <w:rsid w:val="00D13FA2"/>
    <w:rsid w:val="00E51BD8"/>
    <w:rsid w:val="00E7729B"/>
    <w:rsid w:val="00E921E8"/>
    <w:rsid w:val="00EE4695"/>
    <w:rsid w:val="00F34439"/>
    <w:rsid w:val="00F97F0D"/>
    <w:rsid w:val="00F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A8F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B5E"/>
  </w:style>
  <w:style w:type="paragraph" w:styleId="Heading1">
    <w:name w:val="heading 1"/>
    <w:basedOn w:val="Normal"/>
    <w:uiPriority w:val="9"/>
    <w:qFormat/>
    <w:rsid w:val="00B77908"/>
    <w:pPr>
      <w:spacing w:after="400"/>
      <w:contextualSpacing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80"/>
      <w:szCs w:val="80"/>
      <w14:textOutline w14:w="11112" w14:cap="flat" w14:cmpd="sng" w14:algn="ctr">
        <w14:solidFill>
          <w14:schemeClr w14:val="accent2">
            <w14:lumMod w14:val="50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uiPriority w:val="9"/>
    <w:unhideWhenUsed/>
    <w:qFormat/>
    <w:rsid w:val="00B77908"/>
    <w:pPr>
      <w:spacing w:after="720"/>
      <w:contextualSpacing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80"/>
      <w:szCs w:val="8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B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5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B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sz w:val="5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B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1F4E79" w:themeColor="accent1" w:themeShade="80"/>
      <w:sz w:val="5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B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B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0B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0B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2BF9"/>
    <w:rPr>
      <w:color w:val="595959" w:themeColor="text1" w:themeTint="A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3EF5"/>
  </w:style>
  <w:style w:type="character" w:customStyle="1" w:styleId="HeaderChar">
    <w:name w:val="Header Char"/>
    <w:basedOn w:val="DefaultParagraphFont"/>
    <w:link w:val="Header"/>
    <w:uiPriority w:val="99"/>
    <w:rsid w:val="00513EF5"/>
  </w:style>
  <w:style w:type="paragraph" w:styleId="Footer">
    <w:name w:val="footer"/>
    <w:basedOn w:val="Normal"/>
    <w:link w:val="FooterChar"/>
    <w:uiPriority w:val="99"/>
    <w:unhideWhenUsed/>
    <w:rsid w:val="00513EF5"/>
  </w:style>
  <w:style w:type="character" w:customStyle="1" w:styleId="FooterChar">
    <w:name w:val="Footer Char"/>
    <w:basedOn w:val="DefaultParagraphFont"/>
    <w:link w:val="Footer"/>
    <w:uiPriority w:val="99"/>
    <w:rsid w:val="00513EF5"/>
  </w:style>
  <w:style w:type="paragraph" w:styleId="BalloonText">
    <w:name w:val="Balloon Text"/>
    <w:basedOn w:val="Normal"/>
    <w:link w:val="BalloonTextChar"/>
    <w:uiPriority w:val="99"/>
    <w:semiHidden/>
    <w:unhideWhenUsed/>
    <w:rsid w:val="00FC20B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0B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FC20BF"/>
  </w:style>
  <w:style w:type="paragraph" w:styleId="BlockText">
    <w:name w:val="Block Text"/>
    <w:basedOn w:val="Normal"/>
    <w:uiPriority w:val="99"/>
    <w:semiHidden/>
    <w:unhideWhenUsed/>
    <w:rsid w:val="00582BF9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C20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0BF"/>
  </w:style>
  <w:style w:type="paragraph" w:styleId="BodyText2">
    <w:name w:val="Body Text 2"/>
    <w:basedOn w:val="Normal"/>
    <w:link w:val="BodyText2Char"/>
    <w:uiPriority w:val="99"/>
    <w:semiHidden/>
    <w:unhideWhenUsed/>
    <w:rsid w:val="00FC20B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C20BF"/>
  </w:style>
  <w:style w:type="paragraph" w:styleId="BodyText3">
    <w:name w:val="Body Text 3"/>
    <w:basedOn w:val="Normal"/>
    <w:link w:val="BodyText3Char"/>
    <w:uiPriority w:val="99"/>
    <w:semiHidden/>
    <w:unhideWhenUsed/>
    <w:rsid w:val="00FC20B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C20B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C20B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C20B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C20B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C20B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C20BF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C20B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C20B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C20B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C20B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C20B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258A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20BF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C20BF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C20BF"/>
  </w:style>
  <w:style w:type="table" w:styleId="ColorfulGrid">
    <w:name w:val="Colorful Grid"/>
    <w:basedOn w:val="TableNormal"/>
    <w:uiPriority w:val="73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C20B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C20BF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C20BF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C20BF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C20BF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C20BF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C20BF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C20B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0B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0B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0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0BF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FC20B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C20BF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C20BF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C20BF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C20BF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C20BF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C20BF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C20BF"/>
  </w:style>
  <w:style w:type="character" w:customStyle="1" w:styleId="DateChar">
    <w:name w:val="Date Char"/>
    <w:basedOn w:val="DefaultParagraphFont"/>
    <w:link w:val="Date"/>
    <w:uiPriority w:val="99"/>
    <w:semiHidden/>
    <w:rsid w:val="00FC20BF"/>
  </w:style>
  <w:style w:type="paragraph" w:styleId="DocumentMap">
    <w:name w:val="Document Map"/>
    <w:basedOn w:val="Normal"/>
    <w:link w:val="DocumentMapChar"/>
    <w:uiPriority w:val="99"/>
    <w:semiHidden/>
    <w:unhideWhenUsed/>
    <w:rsid w:val="00FC20B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C20B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C20B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C20BF"/>
  </w:style>
  <w:style w:type="character" w:styleId="Emphasis">
    <w:name w:val="Emphasis"/>
    <w:basedOn w:val="DefaultParagraphFont"/>
    <w:uiPriority w:val="20"/>
    <w:semiHidden/>
    <w:unhideWhenUsed/>
    <w:qFormat/>
    <w:rsid w:val="00FC20B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FC20B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C20B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20B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C20B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C20BF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20BF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FC20B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20B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20BF"/>
    <w:rPr>
      <w:szCs w:val="20"/>
    </w:rPr>
  </w:style>
  <w:style w:type="table" w:styleId="GridTable1Light">
    <w:name w:val="Grid Table 1 Light"/>
    <w:basedOn w:val="TableNormal"/>
    <w:uiPriority w:val="46"/>
    <w:rsid w:val="00FC20B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C20B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C20B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C20B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C20B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C20B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C20B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C20B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C20B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C20BF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C20B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C20BF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C20B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C20BF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C2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C2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C2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C2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C2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C2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C2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C20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C20B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C20BF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C20B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C20BF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C20B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C20BF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C20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C20B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C20BF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C20B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C20BF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C20B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C20BF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47B5E"/>
    <w:rPr>
      <w:rFonts w:asciiTheme="majorHAnsi" w:eastAsiaTheme="majorEastAsia" w:hAnsiTheme="majorHAnsi" w:cstheme="majorBidi"/>
      <w:color w:val="1F4D78" w:themeColor="accent1" w:themeShade="7F"/>
      <w:sz w:val="5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B5E"/>
    <w:rPr>
      <w:rFonts w:asciiTheme="majorHAnsi" w:eastAsiaTheme="majorEastAsia" w:hAnsiTheme="majorHAnsi" w:cstheme="majorBidi"/>
      <w:i/>
      <w:iCs/>
      <w:color w:val="1F4E79" w:themeColor="accent1" w:themeShade="80"/>
      <w:sz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B5E"/>
    <w:rPr>
      <w:rFonts w:asciiTheme="majorHAnsi" w:eastAsiaTheme="majorEastAsia" w:hAnsiTheme="majorHAnsi" w:cstheme="majorBidi"/>
      <w:b/>
      <w:color w:val="1F4E79" w:themeColor="accent1" w:themeShade="80"/>
      <w:sz w:val="5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B5E"/>
    <w:rPr>
      <w:rFonts w:asciiTheme="majorHAnsi" w:eastAsiaTheme="majorEastAsia" w:hAnsiTheme="majorHAnsi" w:cstheme="majorBidi"/>
      <w:color w:val="1F4D78" w:themeColor="accent1" w:themeShade="7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B5E"/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0B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0B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C20BF"/>
  </w:style>
  <w:style w:type="paragraph" w:styleId="HTMLAddress">
    <w:name w:val="HTML Address"/>
    <w:basedOn w:val="Normal"/>
    <w:link w:val="HTMLAddressChar"/>
    <w:uiPriority w:val="99"/>
    <w:semiHidden/>
    <w:unhideWhenUsed/>
    <w:rsid w:val="00FC20B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C20B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C20B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C20B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C20B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C20B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0B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0B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C20B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C20B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C20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20BF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C20BF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C20BF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C20BF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C20BF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C20BF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C20BF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C20BF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C20BF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C20BF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C20B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82BF9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258A5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258A5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258A5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C20B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C20BF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C20BF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C20BF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C20BF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C20BF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C20BF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C20B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C20BF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C20BF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C20BF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C20BF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C20BF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C20BF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C20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C20BF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C20BF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C20BF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C20BF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C20BF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C20BF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C20BF"/>
  </w:style>
  <w:style w:type="paragraph" w:styleId="List">
    <w:name w:val="List"/>
    <w:basedOn w:val="Normal"/>
    <w:uiPriority w:val="99"/>
    <w:semiHidden/>
    <w:unhideWhenUsed/>
    <w:rsid w:val="00FC20B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C20B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C20B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C20B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C20B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C20B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C20B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C20B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C20B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C20B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C20B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C20B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C20B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C20B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C20B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C20B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C20B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C20B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C20B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C20B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C20B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C2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C2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C2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C2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C2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C2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C2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C20B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C20BF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C20BF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C20BF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C20BF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C20BF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C20BF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C20B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C20BF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C20BF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C20BF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C20BF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C20BF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C20BF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C20B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C20B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C20BF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C20B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C20BF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C20B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C20BF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C20B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C20BF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C20BF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C20BF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C20BF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C20BF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C20BF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C20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C20B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C20B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C20BF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C20B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C20BF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C20BF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C20BF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C20BF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C2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C2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C2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C2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C2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C2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C2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C20B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C20BF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C20B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C20BF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C20BF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C20BF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C20BF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C2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C2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C2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C2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C2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C2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C2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C20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C20B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FC20B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FC20B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C20B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C20BF"/>
  </w:style>
  <w:style w:type="character" w:styleId="PageNumber">
    <w:name w:val="page number"/>
    <w:basedOn w:val="DefaultParagraphFont"/>
    <w:uiPriority w:val="99"/>
    <w:semiHidden/>
    <w:unhideWhenUsed/>
    <w:rsid w:val="00FC20BF"/>
  </w:style>
  <w:style w:type="table" w:styleId="PlainTable1">
    <w:name w:val="Plain Table 1"/>
    <w:basedOn w:val="TableNormal"/>
    <w:uiPriority w:val="41"/>
    <w:rsid w:val="00FC20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C20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C2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C20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C20B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C20B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C20BF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258A5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258A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C20B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C20BF"/>
  </w:style>
  <w:style w:type="paragraph" w:styleId="Signature">
    <w:name w:val="Signature"/>
    <w:basedOn w:val="Normal"/>
    <w:link w:val="SignatureChar"/>
    <w:uiPriority w:val="99"/>
    <w:semiHidden/>
    <w:unhideWhenUsed/>
    <w:rsid w:val="00FC20BF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C20BF"/>
  </w:style>
  <w:style w:type="character" w:styleId="Strong">
    <w:name w:val="Strong"/>
    <w:basedOn w:val="DefaultParagraphFont"/>
    <w:uiPriority w:val="22"/>
    <w:semiHidden/>
    <w:unhideWhenUsed/>
    <w:qFormat/>
    <w:rsid w:val="00FC20B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7729B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7729B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FC20B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C20B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C20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C20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C2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C20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C20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C20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C20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C20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C20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C20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C20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C20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C20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C20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C20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C20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C20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C20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C20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C20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C20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C20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C20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C20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C20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C20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C20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C20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C20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C20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C20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C20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C20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C20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C20BF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C20BF"/>
  </w:style>
  <w:style w:type="table" w:styleId="TableProfessional">
    <w:name w:val="Table Professional"/>
    <w:basedOn w:val="TableNormal"/>
    <w:uiPriority w:val="99"/>
    <w:semiHidden/>
    <w:unhideWhenUsed/>
    <w:rsid w:val="00FC20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C20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C20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C20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C20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C20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C2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C20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C20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C20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7729B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7729B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C20B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C20B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C20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C20B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C20B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C20B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C20B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C20B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C20B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C20B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F0D"/>
    <w:pPr>
      <w:keepNext/>
      <w:keepLines/>
      <w:outlineLvl w:val="9"/>
    </w:pPr>
    <w:rPr>
      <w:bCs w:val="0"/>
      <w:szCs w:val="32"/>
      <w14:textOutline w14:w="11176" w14:cap="flat" w14:cmpd="sng" w14:algn="ctr">
        <w14:solidFill>
          <w14:schemeClr w14:val="accent2">
            <w14:lumMod w14:val="5000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&#1064;&#1072;&#1073;&#1083;&#1086;&#1085;&#1099;\Class%20sign%20(chemistry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06E18-E676-4362-94B5-9F633869A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695171-42DE-46C3-A1DD-8DEBF9EDB9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71F3F-068C-4FB7-B2C1-F7F89C3C88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0267A29D-DB83-478F-A9F3-DBD9E2E58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sign (chemistry).dotx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2022-04-27T07:43:00Z</dcterms:created>
  <dcterms:modified xsi:type="dcterms:W3CDTF">2022-04-27T08:32:00Z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